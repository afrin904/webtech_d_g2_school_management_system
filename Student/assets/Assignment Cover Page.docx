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81280</wp:posOffset>
                </wp:positionV>
                <wp:extent cx="4735195" cy="3663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195" cy="366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Banani B School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1371600" cy="1047750"/>
                                  <wp:effectExtent l="0" t="0" r="0" b="0"/>
                                  <wp:docPr id="4" name="Picture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b="205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04775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6112246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5pt;margin-top:6.4pt;height:288.5pt;width:372.85pt;z-index:251658240;mso-width-relative:page;mso-height-relative:page;" filled="f" stroked="f" coordsize="21600,21600" o:gfxdata="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CAkX/aAAAACQEAAA8AAAAAAAAAAQAg&#10;AAAAIgAAAGRycy9kb3ducmV2LnhtbFBLAQIUABQAAAAIAIdO4kCPxLbJRQIAAH8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>
                            <w14:solidFill>
                              <w14:srgbClr w14:val="0000FF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Banani B School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1371600" cy="1047750"/>
                            <wp:effectExtent l="0" t="0" r="0" b="0"/>
                            <wp:docPr id="4" name="Picture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b="205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047750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Assignment on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Name      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Class       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Section     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Roll        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Submitted to :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-1178560</wp:posOffset>
          </wp:positionH>
          <wp:positionV relativeFrom="paragraph">
            <wp:posOffset>-579755</wp:posOffset>
          </wp:positionV>
          <wp:extent cx="7688580" cy="10835640"/>
          <wp:effectExtent l="0" t="0" r="7620" b="0"/>
          <wp:wrapNone/>
          <wp:docPr id="1" name="图片 1" descr="D:\工作\稻壳儿\信纸\信纸20180109-01.jpg信纸2018010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工作\稻壳儿\信纸\信纸20180109-01.jpg信纸20180109-0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8580" cy="1083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920C6"/>
    <w:rsid w:val="02E17DB5"/>
    <w:rsid w:val="10CB31AF"/>
    <w:rsid w:val="13AC1324"/>
    <w:rsid w:val="2C8C1A92"/>
    <w:rsid w:val="2E90143B"/>
    <w:rsid w:val="317D3DD7"/>
    <w:rsid w:val="376554EE"/>
    <w:rsid w:val="4AA43871"/>
    <w:rsid w:val="514424D7"/>
    <w:rsid w:val="786920C6"/>
    <w:rsid w:val="7BA34815"/>
    <w:rsid w:val="7CF84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ka\AppData\Roaming\kingsoft\office6\templates\download\knBgATN2e577130\Blue%20Fresh%20Flower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Fresh Flowers.docx</Template>
  <Pages>1</Pages>
  <Words>0</Words>
  <Characters>0</Characters>
  <Lines>0</Lines>
  <Paragraphs>0</Paragraphs>
  <TotalTime>1</TotalTime>
  <ScaleCrop>false</ScaleCrop>
  <LinksUpToDate>false</LinksUpToDate>
  <CharactersWithSpaces>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2020-11-17T10:25:00Z</dcterms:created>
  <dc:creator>afrins1598</dc:creator>
  <cp:lastModifiedBy>afrins1598</cp:lastModifiedBy>
  <dcterms:modified xsi:type="dcterms:W3CDTF">2020-11-17T10:58:46Z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